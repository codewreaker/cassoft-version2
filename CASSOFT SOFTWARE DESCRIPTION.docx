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7855211"/>
        <w:docPartObj>
          <w:docPartGallery w:val="Cover Pages"/>
          <w:docPartUnique/>
        </w:docPartObj>
      </w:sdtPr>
      <w:sdtEndPr/>
      <w:sdtContent>
        <w:p w:rsidR="009538DF" w:rsidRDefault="009538DF" w:rsidP="009538DF">
          <w:pPr>
            <w:spacing w:line="276" w:lineRule="auto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B27723" wp14:editId="389171AD">
                    <wp:simplePos x="0" y="0"/>
                    <wp:positionH relativeFrom="page">
                      <wp:align>right</wp:align>
                    </wp:positionH>
                    <wp:positionV relativeFrom="margin">
                      <wp:align>center</wp:align>
                    </wp:positionV>
                    <wp:extent cx="7753350" cy="10715625"/>
                    <wp:effectExtent l="0" t="0" r="0" b="9525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753350" cy="1071562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42394890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538DF" w:rsidRDefault="009538D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538DF" w:rsidRDefault="009538D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335699227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538DF" w:rsidRDefault="009538D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BB27723" id="Rectangle 16" o:spid="_x0000_s1026" style="position:absolute;margin-left:559.3pt;margin-top:0;width:610.5pt;height:843.7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margin;mso-width-percent:0;mso-height-percent: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" stroked="f">
                    <v:fill r:id="rId7" o:title="" recolor="t" rotate="t" type="frame"/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423948907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9538DF" w:rsidRDefault="009538D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538DF" w:rsidRDefault="009538D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335699227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538DF" w:rsidRDefault="009538D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</w:p>
        <w:p w:rsidR="009538DF" w:rsidRDefault="009538DF" w:rsidP="009538DF">
          <w:pPr>
            <w:spacing w:line="276" w:lineRule="auto"/>
          </w:pPr>
        </w:p>
        <w:p w:rsidR="009538DF" w:rsidRDefault="009538DF" w:rsidP="009538DF">
          <w:pPr>
            <w:spacing w:line="276" w:lineRule="auto"/>
            <w:rPr>
              <w:color w:val="90C226" w:themeColor="accent1"/>
            </w:rPr>
          </w:pPr>
          <w:r>
            <w:br w:type="page"/>
          </w:r>
        </w:p>
      </w:sdtContent>
    </w:sdt>
    <w:p w:rsidR="004613D2" w:rsidRDefault="004613D2" w:rsidP="009538DF">
      <w:pPr>
        <w:pStyle w:val="Title"/>
        <w:spacing w:line="276" w:lineRule="auto"/>
        <w:rPr>
          <w:sz w:val="56"/>
        </w:rPr>
      </w:pPr>
      <w:r>
        <w:rPr>
          <w:sz w:val="56"/>
        </w:rPr>
        <w:lastRenderedPageBreak/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</w:p>
    <w:p w:rsidR="008E1402" w:rsidRPr="00EC6F24" w:rsidRDefault="00EC6F24" w:rsidP="00EC6F24">
      <w:pPr>
        <w:pStyle w:val="Title"/>
        <w:spacing w:line="276" w:lineRule="auto"/>
        <w:rPr>
          <w:color w:val="E76618" w:themeColor="accent4"/>
          <w:sz w:val="56"/>
        </w:rPr>
      </w:pPr>
      <w:r w:rsidRPr="00EC6F24">
        <w:rPr>
          <w:color w:val="E76618" w:themeColor="accent4"/>
          <w:sz w:val="56"/>
        </w:rPr>
        <w:t>CASSOFT SOFTWARE DESCRIPTION</w:t>
      </w:r>
    </w:p>
    <w:p w:rsidR="0041228D" w:rsidRDefault="0041228D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Helvetica" w:eastAsiaTheme="majorEastAsia" w:hAnsi="Helvetica" w:cs="Helvetica"/>
          <w:color w:val="222222"/>
          <w:sz w:val="23"/>
          <w:szCs w:val="23"/>
          <w:bdr w:val="none" w:sz="0" w:space="0" w:color="auto" w:frame="1"/>
        </w:rPr>
      </w:pPr>
    </w:p>
    <w:p w:rsidR="00AF147C" w:rsidRPr="00EC6F24" w:rsidRDefault="00AF147C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</w:pPr>
      <w:r w:rsidRPr="00EC6F24"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  <w:t>Background:</w:t>
      </w:r>
    </w:p>
    <w:p w:rsidR="0041228D" w:rsidRPr="00EC6F24" w:rsidRDefault="0041228D" w:rsidP="009538DF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In our quest as developers to contribute to society, a team of Ashesi students embarked on a journey to underdeveloped communities in Ghana. We found ourselves in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Ankonam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-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Oyarifa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where we got to experience first-hand the plight of school administrators of some private schools in the area. Typical of them was Christ Ambassadors School. Our mission was to provide a technological solution to their problem. </w:t>
      </w:r>
    </w:p>
    <w:p w:rsidR="0041228D" w:rsidRPr="00EC6F24" w:rsidRDefault="0041228D" w:rsidP="009538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Because of the financial challenges parents pay school fees by day or when it becomes available. This made tracking payments and managing finances an exhausting tasks. </w:t>
      </w:r>
    </w:p>
    <w:p w:rsidR="0041228D" w:rsidRPr="00EC6F24" w:rsidRDefault="0041228D" w:rsidP="009538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>There were always quarrels by parents who claimed to have paid and due to the schools inability to show concrete proof scuffles were a common occurrence.</w:t>
      </w:r>
    </w:p>
    <w:p w:rsidR="0041228D" w:rsidRPr="00EC6F24" w:rsidRDefault="0041228D" w:rsidP="009538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>Finally at the end of the term making a financial report of spending total school fees collected was almost impossible.</w:t>
      </w:r>
    </w:p>
    <w:p w:rsidR="009538DF" w:rsidRPr="00EC6F24" w:rsidRDefault="009538DF" w:rsidP="009538DF">
      <w:pPr>
        <w:pStyle w:val="NormalWeb"/>
        <w:shd w:val="clear" w:color="auto" w:fill="FFFFFF"/>
        <w:spacing w:before="0" w:beforeAutospacing="0" w:after="240" w:afterAutospacing="0" w:line="276" w:lineRule="auto"/>
        <w:ind w:left="720"/>
        <w:rPr>
          <w:rFonts w:ascii="Calibri Light" w:hAnsi="Calibri Light" w:cs="Helvetica"/>
          <w:color w:val="222222"/>
          <w:sz w:val="22"/>
          <w:szCs w:val="22"/>
        </w:rPr>
      </w:pPr>
    </w:p>
    <w:p w:rsidR="00AF147C" w:rsidRPr="00EC6F24" w:rsidRDefault="00AF147C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</w:pPr>
      <w:r w:rsidRPr="00EC6F24"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  <w:t>Scope and Purpose:</w:t>
      </w:r>
    </w:p>
    <w:p w:rsidR="00EC6F24" w:rsidRPr="00EC6F24" w:rsidRDefault="0041228D" w:rsidP="00EC6F24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Calibri Light" w:eastAsiaTheme="majorEastAsia" w:hAnsi="Calibri Light" w:cs="Helvetica"/>
          <w:b w:val="0"/>
          <w:color w:val="222222"/>
          <w:sz w:val="22"/>
          <w:szCs w:val="22"/>
          <w:bdr w:val="none" w:sz="0" w:space="0" w:color="auto" w:frame="1"/>
        </w:rPr>
      </w:pPr>
      <w:r w:rsidRPr="00EC6F24">
        <w:rPr>
          <w:rStyle w:val="Strong"/>
          <w:rFonts w:ascii="Calibri Light" w:eastAsiaTheme="majorEastAsia" w:hAnsi="Calibri Light" w:cs="Helvetica"/>
          <w:b w:val="0"/>
          <w:color w:val="222222"/>
          <w:sz w:val="22"/>
          <w:szCs w:val="22"/>
          <w:bdr w:val="none" w:sz="0" w:space="0" w:color="auto" w:frame="1"/>
        </w:rPr>
        <w:t>CASSOFT is a Java based application that allows school admins to manage fee payment in an efficient way. It makes the process of financial management a simple clicking process. CASSOFT was built mainly to help schools in rural areas in Ghana to ease the burden of resource management.</w:t>
      </w:r>
    </w:p>
    <w:p w:rsidR="0041228D" w:rsidRPr="00EC6F24" w:rsidRDefault="0041228D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</w:p>
    <w:p w:rsidR="00AF147C" w:rsidRPr="00EC6F24" w:rsidRDefault="00AF147C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  <w:t>Methods and Instrumentation:</w:t>
      </w:r>
    </w:p>
    <w:p w:rsidR="009538DF" w:rsidRPr="00EC6F24" w:rsidRDefault="009538DF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Technologies used are Java, JavaFX, JDBC and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mySql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. User Interface was custom designed with adobe illustrator and incorporated into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JFrame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>.</w:t>
      </w:r>
    </w:p>
    <w:p w:rsidR="009538DF" w:rsidRPr="00EC6F24" w:rsidRDefault="009538DF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</w:p>
    <w:p w:rsidR="00AF147C" w:rsidRPr="00EC6F24" w:rsidRDefault="00AF147C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Style w:val="Strong"/>
          <w:rFonts w:ascii="Calibri Light" w:eastAsiaTheme="majorEastAsia" w:hAnsi="Calibri Light" w:cs="Helvetica"/>
          <w:color w:val="222222"/>
          <w:sz w:val="22"/>
          <w:szCs w:val="22"/>
          <w:bdr w:val="none" w:sz="0" w:space="0" w:color="auto" w:frame="1"/>
        </w:rPr>
        <w:t>Limitations, Questions and Issues:</w:t>
      </w:r>
    </w:p>
    <w:p w:rsidR="00EC6F24" w:rsidRPr="00EC6F24" w:rsidRDefault="009538DF" w:rsidP="009538DF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CASSOFT was built with JDBC employing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mySql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and therefore computers that run CASSOFT must have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mySql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server running to be able to allow persistence from a database.</w:t>
      </w:r>
    </w:p>
    <w:p w:rsidR="009538DF" w:rsidRPr="00EC6F24" w:rsidRDefault="00EC6F24" w:rsidP="009538DF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Calibri Light" w:hAnsi="Calibri Light" w:cs="Helvetica"/>
          <w:color w:val="222222"/>
          <w:sz w:val="22"/>
          <w:szCs w:val="22"/>
        </w:rPr>
      </w:pPr>
      <w:proofErr w:type="gramStart"/>
      <w:r w:rsidRPr="00EC6F24">
        <w:rPr>
          <w:rFonts w:ascii="Calibri Light" w:hAnsi="Calibri Light" w:cs="Helvetica"/>
          <w:color w:val="222222"/>
          <w:sz w:val="22"/>
          <w:szCs w:val="22"/>
        </w:rPr>
        <w:t>An</w:t>
      </w:r>
      <w:proofErr w:type="gram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sql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file containing </w:t>
      </w:r>
      <w:proofErr w:type="spellStart"/>
      <w:r w:rsidRPr="00EC6F24">
        <w:rPr>
          <w:rFonts w:ascii="Calibri Light" w:hAnsi="Calibri Light" w:cs="Helvetica"/>
          <w:color w:val="222222"/>
          <w:sz w:val="22"/>
          <w:szCs w:val="22"/>
        </w:rPr>
        <w:t>cassoft</w:t>
      </w:r>
      <w:proofErr w:type="spellEnd"/>
      <w:r w:rsidRPr="00EC6F24">
        <w:rPr>
          <w:rFonts w:ascii="Calibri Light" w:hAnsi="Calibri Light" w:cs="Helvetica"/>
          <w:color w:val="222222"/>
          <w:sz w:val="22"/>
          <w:szCs w:val="22"/>
        </w:rPr>
        <w:t xml:space="preserve"> must be run on the parent pc in order to create the database.</w:t>
      </w:r>
    </w:p>
    <w:p w:rsidR="00EC6F24" w:rsidRDefault="00EC6F24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Helvetica" w:eastAsiaTheme="majorEastAsia" w:hAnsi="Helvetica" w:cs="Helvetica"/>
          <w:color w:val="222222"/>
          <w:sz w:val="22"/>
          <w:szCs w:val="22"/>
          <w:bdr w:val="none" w:sz="0" w:space="0" w:color="auto" w:frame="1"/>
        </w:rPr>
      </w:pPr>
    </w:p>
    <w:p w:rsidR="00EC6F24" w:rsidRDefault="00EC6F24" w:rsidP="009538DF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Helvetica" w:eastAsiaTheme="majorEastAsia" w:hAnsi="Helvetica" w:cs="Helvetica"/>
          <w:color w:val="222222"/>
          <w:sz w:val="22"/>
          <w:szCs w:val="22"/>
          <w:bdr w:val="none" w:sz="0" w:space="0" w:color="auto" w:frame="1"/>
        </w:rPr>
      </w:pPr>
    </w:p>
    <w:p w:rsidR="00EC6F24" w:rsidRDefault="00EC6F24" w:rsidP="00EC6F24">
      <w:pPr>
        <w:pStyle w:val="Title"/>
      </w:pPr>
    </w:p>
    <w:p w:rsidR="008E1402" w:rsidRDefault="00EC6F24" w:rsidP="00EC6F24">
      <w:pPr>
        <w:pStyle w:val="Title"/>
        <w:rPr>
          <w:color w:val="E76618" w:themeColor="accent4"/>
        </w:rPr>
      </w:pPr>
      <w:r w:rsidRPr="00EC6F24">
        <w:rPr>
          <w:color w:val="E76618" w:themeColor="accent4"/>
        </w:rPr>
        <w:lastRenderedPageBreak/>
        <w:t>Build Instructions</w:t>
      </w:r>
    </w:p>
    <w:p w:rsidR="00EC6F24" w:rsidRDefault="00EC6F24" w:rsidP="00EC6F24"/>
    <w:p w:rsidR="00EC6F24" w:rsidRDefault="00EC6F24" w:rsidP="00214F01">
      <w:pPr>
        <w:spacing w:line="360" w:lineRule="auto"/>
      </w:pPr>
      <w:r>
        <w:t>The Project files contains:</w:t>
      </w:r>
    </w:p>
    <w:p w:rsidR="00EC6F24" w:rsidRDefault="00EC6F24" w:rsidP="00214F01">
      <w:pPr>
        <w:spacing w:line="360" w:lineRule="auto"/>
      </w:pPr>
      <w:r>
        <w:t>A JAR file that allows the program to be run as a standalone application.</w:t>
      </w:r>
    </w:p>
    <w:p w:rsidR="00EC6F24" w:rsidRDefault="00214F01" w:rsidP="00214F01">
      <w:pPr>
        <w:pStyle w:val="ListParagraph"/>
        <w:numPr>
          <w:ilvl w:val="0"/>
          <w:numId w:val="2"/>
        </w:numPr>
        <w:spacing w:line="360" w:lineRule="auto"/>
      </w:pPr>
      <w:r>
        <w:t>Project files</w:t>
      </w:r>
    </w:p>
    <w:p w:rsidR="00EC6F24" w:rsidRDefault="00EC6F24" w:rsidP="00214F01">
      <w:pPr>
        <w:pStyle w:val="ListParagraph"/>
        <w:numPr>
          <w:ilvl w:val="0"/>
          <w:numId w:val="2"/>
        </w:numPr>
        <w:spacing w:line="360" w:lineRule="auto"/>
      </w:pPr>
      <w:r>
        <w:t xml:space="preserve">A </w:t>
      </w:r>
      <w:proofErr w:type="spellStart"/>
      <w:r>
        <w:t>cassoft.sql</w:t>
      </w:r>
      <w:proofErr w:type="spellEnd"/>
      <w:r>
        <w:t xml:space="preserve"> file</w:t>
      </w:r>
      <w:r w:rsidR="00387DE0">
        <w:t xml:space="preserve"> with dump</w:t>
      </w:r>
    </w:p>
    <w:p w:rsidR="00387DE0" w:rsidRDefault="00387DE0" w:rsidP="00214F01">
      <w:pPr>
        <w:pStyle w:val="ListParagraph"/>
        <w:numPr>
          <w:ilvl w:val="0"/>
          <w:numId w:val="2"/>
        </w:numPr>
        <w:spacing w:line="360" w:lineRule="auto"/>
      </w:pPr>
      <w:r>
        <w:t xml:space="preserve">A </w:t>
      </w:r>
      <w:proofErr w:type="spellStart"/>
      <w:r>
        <w:t>dist</w:t>
      </w:r>
      <w:proofErr w:type="spellEnd"/>
      <w:r>
        <w:t xml:space="preserve"> folder for a standalone jar file</w:t>
      </w:r>
    </w:p>
    <w:p w:rsidR="00387DE0" w:rsidRDefault="00387DE0" w:rsidP="00214F01">
      <w:pPr>
        <w:pStyle w:val="ListParagraph"/>
        <w:numPr>
          <w:ilvl w:val="0"/>
          <w:numId w:val="2"/>
        </w:numPr>
        <w:spacing w:line="360" w:lineRule="auto"/>
      </w:pPr>
      <w:r>
        <w:t>Snapshots</w:t>
      </w:r>
    </w:p>
    <w:p w:rsidR="00EC6F24" w:rsidRDefault="00214F01" w:rsidP="00214F01">
      <w:pPr>
        <w:pStyle w:val="ListParagraph"/>
        <w:numPr>
          <w:ilvl w:val="0"/>
          <w:numId w:val="2"/>
        </w:numPr>
        <w:spacing w:line="360" w:lineRule="auto"/>
      </w:pPr>
      <w:r>
        <w:t>Documentation</w:t>
      </w:r>
    </w:p>
    <w:p w:rsidR="00214F01" w:rsidRDefault="00214F01" w:rsidP="00214F01">
      <w:pPr>
        <w:pStyle w:val="ListParagraph"/>
        <w:numPr>
          <w:ilvl w:val="0"/>
          <w:numId w:val="2"/>
        </w:numPr>
        <w:spacing w:line="360" w:lineRule="auto"/>
      </w:pPr>
      <w:r>
        <w:t xml:space="preserve">An </w:t>
      </w:r>
      <w:r w:rsidR="00CF3B06">
        <w:t xml:space="preserve">CASSOFT SOFTWARE DESCRIPTION </w:t>
      </w:r>
      <w:r>
        <w:t>pdf file</w:t>
      </w:r>
    </w:p>
    <w:p w:rsidR="00214F01" w:rsidRDefault="00214F01" w:rsidP="00214F01">
      <w:pPr>
        <w:spacing w:line="360" w:lineRule="auto"/>
        <w:ind w:left="360"/>
      </w:pPr>
    </w:p>
    <w:p w:rsidR="00214F01" w:rsidRPr="00214F01" w:rsidRDefault="00214F01" w:rsidP="00214F01">
      <w:pPr>
        <w:spacing w:line="360" w:lineRule="auto"/>
        <w:rPr>
          <w:color w:val="E76618" w:themeColor="accent4"/>
          <w:sz w:val="24"/>
        </w:rPr>
      </w:pPr>
      <w:r w:rsidRPr="00214F01">
        <w:rPr>
          <w:color w:val="E76618" w:themeColor="accent4"/>
          <w:sz w:val="24"/>
        </w:rPr>
        <w:t xml:space="preserve">For Purposes of Running </w:t>
      </w:r>
      <w:proofErr w:type="spellStart"/>
      <w:r w:rsidRPr="00214F01">
        <w:rPr>
          <w:color w:val="E76618" w:themeColor="accent4"/>
          <w:sz w:val="24"/>
        </w:rPr>
        <w:t>Cassoft</w:t>
      </w:r>
      <w:proofErr w:type="spellEnd"/>
      <w:r w:rsidRPr="00214F01">
        <w:rPr>
          <w:color w:val="E76618" w:themeColor="accent4"/>
          <w:sz w:val="24"/>
        </w:rPr>
        <w:t xml:space="preserve"> </w:t>
      </w:r>
      <w:proofErr w:type="spellStart"/>
      <w:r w:rsidRPr="00214F01">
        <w:rPr>
          <w:color w:val="E76618" w:themeColor="accent4"/>
          <w:sz w:val="24"/>
        </w:rPr>
        <w:t>mySql</w:t>
      </w:r>
      <w:proofErr w:type="spellEnd"/>
      <w:r w:rsidRPr="00214F01">
        <w:rPr>
          <w:color w:val="E76618" w:themeColor="accent4"/>
          <w:sz w:val="24"/>
        </w:rPr>
        <w:t xml:space="preserve"> server needs to be turned on throughout.</w:t>
      </w:r>
    </w:p>
    <w:p w:rsidR="00F900D5" w:rsidRDefault="00214F01" w:rsidP="000F7282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>
        <w:t xml:space="preserve">Turn on your </w:t>
      </w:r>
      <w:proofErr w:type="spellStart"/>
      <w:r>
        <w:t>mySql</w:t>
      </w:r>
      <w:proofErr w:type="spellEnd"/>
      <w:r>
        <w:t xml:space="preserve"> server and run the </w:t>
      </w:r>
      <w:proofErr w:type="spellStart"/>
      <w:r>
        <w:t>cassoft.sql</w:t>
      </w:r>
      <w:proofErr w:type="spellEnd"/>
      <w:r>
        <w:t xml:space="preserve"> file. This will create a database called </w:t>
      </w:r>
      <w:proofErr w:type="spellStart"/>
      <w:r>
        <w:t>cassoft</w:t>
      </w:r>
      <w:proofErr w:type="spellEnd"/>
      <w:r>
        <w:t xml:space="preserve"> with some information dump.</w:t>
      </w:r>
    </w:p>
    <w:p w:rsidR="00B31CCA" w:rsidRDefault="00F900D5" w:rsidP="000F7282">
      <w:pPr>
        <w:pStyle w:val="ListParagraph"/>
        <w:numPr>
          <w:ilvl w:val="0"/>
          <w:numId w:val="3"/>
        </w:numPr>
        <w:spacing w:line="360" w:lineRule="auto"/>
        <w:ind w:left="284" w:hanging="284"/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DB540C3" wp14:editId="3D825288">
            <wp:simplePos x="0" y="0"/>
            <wp:positionH relativeFrom="margin">
              <wp:posOffset>1743075</wp:posOffset>
            </wp:positionH>
            <wp:positionV relativeFrom="paragraph">
              <wp:posOffset>804545</wp:posOffset>
            </wp:positionV>
            <wp:extent cx="2028825" cy="3580130"/>
            <wp:effectExtent l="0" t="0" r="952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F01">
        <w:t xml:space="preserve">Run the </w:t>
      </w:r>
      <w:r w:rsidR="00214F01" w:rsidRPr="00F900D5">
        <w:rPr>
          <w:color w:val="E76618" w:themeColor="accent4"/>
        </w:rPr>
        <w:t xml:space="preserve">cassoft-version2.jar </w:t>
      </w:r>
      <w:r w:rsidR="00214F01" w:rsidRPr="00214F01">
        <w:t>file</w:t>
      </w:r>
      <w:r w:rsidR="00214F01">
        <w:t xml:space="preserve"> if you want to run as a standalone application. Or open the project in NetBeans and run from </w:t>
      </w:r>
      <w:proofErr w:type="spellStart"/>
      <w:r w:rsidR="00214F01">
        <w:t>NetBeans.After</w:t>
      </w:r>
      <w:proofErr w:type="spellEnd"/>
      <w:r w:rsidR="00214F01">
        <w:t xml:space="preserve"> running the cassoft-version2.jar for the first time, a window like this will appear.</w:t>
      </w:r>
    </w:p>
    <w:p w:rsidR="00B31CCA" w:rsidRDefault="00B31CCA" w:rsidP="00B31CCA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This window allows you to save a preferred username and password which you will use to login into the application normally, also </w:t>
      </w:r>
      <w:r w:rsidR="00BF2C53">
        <w:t>you</w:t>
      </w:r>
      <w:r>
        <w:t xml:space="preserve"> are </w:t>
      </w:r>
      <w:r w:rsidRPr="00B31CCA">
        <w:rPr>
          <w:color w:val="E76618" w:themeColor="accent4"/>
        </w:rPr>
        <w:t xml:space="preserve">required </w:t>
      </w:r>
      <w:r>
        <w:t>to add your MySQL username and password. This allows us to connect to your database for persistence. If your MySQL does not have a password just leave it blank like in the example</w:t>
      </w:r>
      <w:r w:rsidR="00BF2C53">
        <w:t>. This is a onetime process.</w:t>
      </w:r>
    </w:p>
    <w:p w:rsidR="00BF2C53" w:rsidRDefault="00B31CCA" w:rsidP="00BF2C53">
      <w:pPr>
        <w:pStyle w:val="ListParagraph"/>
        <w:numPr>
          <w:ilvl w:val="0"/>
          <w:numId w:val="3"/>
        </w:numPr>
        <w:spacing w:line="360" w:lineRule="auto"/>
      </w:pPr>
      <w:r>
        <w:t xml:space="preserve">This process creates a file called </w:t>
      </w:r>
      <w:r w:rsidR="00BF2C53" w:rsidRPr="00BF2C53">
        <w:rPr>
          <w:color w:val="E76618" w:themeColor="accent4"/>
        </w:rPr>
        <w:t>credentials.txt</w:t>
      </w:r>
      <w:r w:rsidR="00BF2C53">
        <w:rPr>
          <w:color w:val="E76618" w:themeColor="accent4"/>
        </w:rPr>
        <w:t xml:space="preserve"> </w:t>
      </w:r>
      <w:r w:rsidR="00BF2C53">
        <w:t xml:space="preserve">this file is not to be tampered with as it can prevent login. In order to repeat the Set-Up process delete the </w:t>
      </w:r>
      <w:r w:rsidR="00BF2C53" w:rsidRPr="00BF2C53">
        <w:rPr>
          <w:color w:val="E76618" w:themeColor="accent4"/>
        </w:rPr>
        <w:t xml:space="preserve">credentials.txt </w:t>
      </w:r>
      <w:r w:rsidR="00BF2C53">
        <w:t>file</w:t>
      </w:r>
    </w:p>
    <w:p w:rsidR="00BF2C53" w:rsidRDefault="00BF2C53" w:rsidP="00BF2C53">
      <w:pPr>
        <w:pStyle w:val="ListParagraph"/>
        <w:spacing w:line="360" w:lineRule="auto"/>
        <w:ind w:left="360"/>
      </w:pPr>
    </w:p>
    <w:p w:rsidR="00FF1C70" w:rsidRDefault="00BF2C53" w:rsidP="00BF2C53">
      <w:pPr>
        <w:pStyle w:val="ListParagraph"/>
        <w:numPr>
          <w:ilvl w:val="0"/>
          <w:numId w:val="3"/>
        </w:numPr>
        <w:spacing w:line="360" w:lineRule="auto"/>
      </w:pPr>
      <w:r>
        <w:t xml:space="preserve">You can now login with the username and password you specified initially, </w:t>
      </w:r>
      <w:r w:rsidRPr="00BF2C53">
        <w:rPr>
          <w:color w:val="E76618" w:themeColor="accent4"/>
        </w:rPr>
        <w:t xml:space="preserve">not </w:t>
      </w:r>
      <w:r>
        <w:t>the MySQL password and username.</w:t>
      </w:r>
      <w:r w:rsidR="001B45BF">
        <w:t xml:space="preserve"> If you forget your username and password </w:t>
      </w:r>
      <w:r w:rsidR="00FF1C70">
        <w:t xml:space="preserve">use </w:t>
      </w:r>
    </w:p>
    <w:p w:rsidR="00FF1C70" w:rsidRDefault="00FF1C70" w:rsidP="00FF1C70">
      <w:pPr>
        <w:pStyle w:val="ListParagraph"/>
      </w:pPr>
    </w:p>
    <w:p w:rsidR="00BF2C53" w:rsidRDefault="00FF1C70" w:rsidP="00FF1C70">
      <w:pPr>
        <w:pStyle w:val="ListParagraph"/>
        <w:spacing w:line="360" w:lineRule="auto"/>
        <w:ind w:left="360"/>
      </w:pPr>
      <w:r>
        <w:t xml:space="preserve">username: </w:t>
      </w:r>
      <w:proofErr w:type="spellStart"/>
      <w:r w:rsidRPr="00FF1C70">
        <w:rPr>
          <w:color w:val="E76618" w:themeColor="accent4"/>
        </w:rPr>
        <w:t>johndoe</w:t>
      </w:r>
      <w:proofErr w:type="spellEnd"/>
      <w:r w:rsidRPr="00FF1C70">
        <w:rPr>
          <w:color w:val="E76618" w:themeColor="accent4"/>
        </w:rPr>
        <w:t xml:space="preserve"> </w:t>
      </w:r>
      <w:proofErr w:type="spellStart"/>
      <w:r>
        <w:t>password:</w:t>
      </w:r>
      <w:r w:rsidRPr="00FF1C70">
        <w:rPr>
          <w:color w:val="E76618" w:themeColor="accent4"/>
        </w:rPr>
        <w:t>cassoft</w:t>
      </w:r>
      <w:proofErr w:type="spellEnd"/>
    </w:p>
    <w:p w:rsidR="00BF2C53" w:rsidRDefault="00BF2C53" w:rsidP="00BF2C53">
      <w:pPr>
        <w:pStyle w:val="ListParagraph"/>
      </w:pPr>
    </w:p>
    <w:p w:rsidR="00BF2C53" w:rsidRDefault="00BF2C53" w:rsidP="00BF2C53">
      <w:pPr>
        <w:pStyle w:val="ListParagraph"/>
        <w:spacing w:line="360" w:lineRule="auto"/>
        <w:ind w:left="360"/>
      </w:pPr>
    </w:p>
    <w:p w:rsidR="00BF2C53" w:rsidRPr="00BF2C53" w:rsidRDefault="00BF2C53" w:rsidP="00BF2C53">
      <w:pPr>
        <w:pStyle w:val="Heading1"/>
        <w:rPr>
          <w:color w:val="E76618" w:themeColor="accent4"/>
        </w:rPr>
      </w:pPr>
      <w:r w:rsidRPr="00BF2C53">
        <w:rPr>
          <w:color w:val="E76618" w:themeColor="accent4"/>
        </w:rPr>
        <w:t>The Application</w:t>
      </w:r>
    </w:p>
    <w:p w:rsidR="00BF2C53" w:rsidRDefault="00F900D5" w:rsidP="00BF2C53">
      <w:pPr>
        <w:spacing w:line="360" w:lineRule="auto"/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19DFDE04" wp14:editId="3C54F40E">
            <wp:simplePos x="0" y="0"/>
            <wp:positionH relativeFrom="column">
              <wp:posOffset>28575</wp:posOffset>
            </wp:positionH>
            <wp:positionV relativeFrom="paragraph">
              <wp:posOffset>307340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ing_stud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32D05" w:rsidRDefault="00214749" w:rsidP="00BF2C53">
      <w:pPr>
        <w:spacing w:line="360" w:lineRule="auto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749" w:rsidRDefault="00214749" w:rsidP="00BF2C53">
      <w:pPr>
        <w:spacing w:line="360" w:lineRule="auto"/>
      </w:pPr>
    </w:p>
    <w:p w:rsidR="00214749" w:rsidRDefault="00214749" w:rsidP="00BF2C53">
      <w:pPr>
        <w:spacing w:line="360" w:lineRule="auto"/>
      </w:pPr>
    </w:p>
    <w:p w:rsidR="00214749" w:rsidRDefault="00214749" w:rsidP="00BF2C53">
      <w:pPr>
        <w:spacing w:line="360" w:lineRule="auto"/>
      </w:pPr>
    </w:p>
    <w:p w:rsidR="00214749" w:rsidRDefault="00214749" w:rsidP="00BF2C53">
      <w:pPr>
        <w:spacing w:line="360" w:lineRule="auto"/>
      </w:pPr>
    </w:p>
    <w:p w:rsidR="00214749" w:rsidRDefault="00214749" w:rsidP="00BF2C53">
      <w:pPr>
        <w:spacing w:line="360" w:lineRule="auto"/>
      </w:pPr>
      <w:r>
        <w:t>The main functioning features of this application are:</w:t>
      </w:r>
    </w:p>
    <w:p w:rsidR="00214749" w:rsidRDefault="00214749" w:rsidP="00214749">
      <w:pPr>
        <w:pStyle w:val="ListParagraph"/>
        <w:numPr>
          <w:ilvl w:val="0"/>
          <w:numId w:val="5"/>
        </w:numPr>
        <w:spacing w:line="360" w:lineRule="auto"/>
      </w:pPr>
      <w:r>
        <w:t>Selecting a student from the table, which appears in the side bar</w:t>
      </w:r>
    </w:p>
    <w:p w:rsidR="00214749" w:rsidRDefault="00214749" w:rsidP="00214749">
      <w:pPr>
        <w:pStyle w:val="ListParagraph"/>
        <w:numPr>
          <w:ilvl w:val="0"/>
          <w:numId w:val="5"/>
        </w:numPr>
        <w:spacing w:line="360" w:lineRule="auto"/>
      </w:pPr>
      <w:r>
        <w:t>Viewing the payment history of the Student</w:t>
      </w:r>
    </w:p>
    <w:p w:rsidR="00214749" w:rsidRDefault="00214749" w:rsidP="00214749">
      <w:pPr>
        <w:pStyle w:val="ListParagraph"/>
        <w:numPr>
          <w:ilvl w:val="0"/>
          <w:numId w:val="5"/>
        </w:numPr>
        <w:spacing w:line="360" w:lineRule="auto"/>
      </w:pPr>
      <w:r>
        <w:t>Deleting a student</w:t>
      </w:r>
    </w:p>
    <w:p w:rsidR="00214749" w:rsidRDefault="00214749" w:rsidP="00214749">
      <w:pPr>
        <w:pStyle w:val="ListParagraph"/>
        <w:numPr>
          <w:ilvl w:val="0"/>
          <w:numId w:val="5"/>
        </w:numPr>
        <w:spacing w:line="360" w:lineRule="auto"/>
      </w:pPr>
      <w:r>
        <w:t>Making a Transaction</w:t>
      </w:r>
    </w:p>
    <w:p w:rsidR="00214749" w:rsidRDefault="00214749" w:rsidP="00214749">
      <w:pPr>
        <w:pStyle w:val="ListParagraph"/>
        <w:numPr>
          <w:ilvl w:val="0"/>
          <w:numId w:val="5"/>
        </w:numPr>
        <w:spacing w:line="360" w:lineRule="auto"/>
      </w:pPr>
      <w:r>
        <w:t>Switching between Full screen and Maximized</w:t>
      </w:r>
    </w:p>
    <w:p w:rsidR="00214749" w:rsidRDefault="00214749" w:rsidP="00214749">
      <w:pPr>
        <w:pStyle w:val="ListParagraph"/>
        <w:numPr>
          <w:ilvl w:val="0"/>
          <w:numId w:val="5"/>
        </w:numPr>
        <w:spacing w:line="360" w:lineRule="auto"/>
      </w:pPr>
      <w:r>
        <w:t>Settings for administrator</w:t>
      </w:r>
    </w:p>
    <w:p w:rsidR="00214749" w:rsidRDefault="00214749" w:rsidP="00214749">
      <w:pPr>
        <w:pStyle w:val="ListParagraph"/>
        <w:numPr>
          <w:ilvl w:val="0"/>
          <w:numId w:val="5"/>
        </w:numPr>
        <w:spacing w:line="360" w:lineRule="auto"/>
      </w:pPr>
      <w:r>
        <w:t>Login Screen</w:t>
      </w:r>
    </w:p>
    <w:p w:rsidR="00214749" w:rsidRDefault="00214749" w:rsidP="00214749">
      <w:pPr>
        <w:pStyle w:val="ListParagraph"/>
        <w:numPr>
          <w:ilvl w:val="0"/>
          <w:numId w:val="5"/>
        </w:numPr>
        <w:spacing w:line="360" w:lineRule="auto"/>
      </w:pPr>
      <w:r>
        <w:t>A search bar with auto suggest</w:t>
      </w:r>
    </w:p>
    <w:p w:rsidR="00214749" w:rsidRDefault="00214749" w:rsidP="00BF2C53">
      <w:pPr>
        <w:spacing w:line="360" w:lineRule="auto"/>
      </w:pPr>
    </w:p>
    <w:p w:rsidR="00214749" w:rsidRDefault="00214749" w:rsidP="00BF2C53">
      <w:pPr>
        <w:spacing w:line="360" w:lineRule="auto"/>
      </w:pPr>
    </w:p>
    <w:sectPr w:rsidR="00214749" w:rsidSect="009538DF">
      <w:pgSz w:w="12240" w:h="15840"/>
      <w:pgMar w:top="1440" w:right="1440" w:bottom="1440" w:left="1440" w:header="720" w:footer="720" w:gutter="0"/>
      <w:pgNumType w:start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3894"/>
    <w:multiLevelType w:val="hybridMultilevel"/>
    <w:tmpl w:val="28EC347E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E2904"/>
    <w:multiLevelType w:val="hybridMultilevel"/>
    <w:tmpl w:val="5FD26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73B0F"/>
    <w:multiLevelType w:val="hybridMultilevel"/>
    <w:tmpl w:val="F31AD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E7985"/>
    <w:multiLevelType w:val="hybridMultilevel"/>
    <w:tmpl w:val="5DF26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44710"/>
    <w:multiLevelType w:val="hybridMultilevel"/>
    <w:tmpl w:val="43E895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7C"/>
    <w:rsid w:val="001B45BF"/>
    <w:rsid w:val="00214749"/>
    <w:rsid w:val="00214F01"/>
    <w:rsid w:val="00255EF5"/>
    <w:rsid w:val="00387DE0"/>
    <w:rsid w:val="0041228D"/>
    <w:rsid w:val="00432D05"/>
    <w:rsid w:val="004613D2"/>
    <w:rsid w:val="008E1402"/>
    <w:rsid w:val="009538DF"/>
    <w:rsid w:val="00A13F0A"/>
    <w:rsid w:val="00AF147C"/>
    <w:rsid w:val="00B31CCA"/>
    <w:rsid w:val="00BF2C53"/>
    <w:rsid w:val="00CF3B06"/>
    <w:rsid w:val="00EC6F24"/>
    <w:rsid w:val="00F900D5"/>
    <w:rsid w:val="00F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AEBC5-ACBC-4ECB-827B-A9B8A319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AF147C"/>
  </w:style>
  <w:style w:type="character" w:customStyle="1" w:styleId="NoSpacingChar">
    <w:name w:val="No Spacing Char"/>
    <w:basedOn w:val="DefaultParagraphFont"/>
    <w:link w:val="NoSpacing"/>
    <w:uiPriority w:val="1"/>
    <w:rsid w:val="00953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het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152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Prophet Agyeman-Prempeh</dc:creator>
  <cp:keywords/>
  <cp:lastModifiedBy>Prophet Agyeman-Prempeh</cp:lastModifiedBy>
  <cp:revision>6</cp:revision>
  <cp:lastPrinted>2015-02-20T11:00:00Z</cp:lastPrinted>
  <dcterms:created xsi:type="dcterms:W3CDTF">2015-02-19T12:49:00Z</dcterms:created>
  <dcterms:modified xsi:type="dcterms:W3CDTF">2015-02-20T11:05:00Z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